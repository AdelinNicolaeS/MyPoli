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F3532" w14:textId="77777777" w:rsidR="00DB512E" w:rsidRDefault="00DB512E" w:rsidP="006C6804">
      <w:pPr>
        <w:jc w:val="center"/>
        <w:rPr>
          <w:sz w:val="36"/>
          <w:szCs w:val="36"/>
        </w:rPr>
      </w:pPr>
    </w:p>
    <w:p w14:paraId="6708855F" w14:textId="77777777" w:rsidR="006C6804" w:rsidRDefault="006C6804" w:rsidP="006C6804">
      <w:pPr>
        <w:jc w:val="center"/>
        <w:rPr>
          <w:sz w:val="36"/>
          <w:szCs w:val="36"/>
        </w:rPr>
      </w:pPr>
    </w:p>
    <w:p w14:paraId="4CF16EEB" w14:textId="77777777" w:rsidR="006C6804" w:rsidRDefault="006C6804" w:rsidP="006C6804">
      <w:pPr>
        <w:jc w:val="center"/>
        <w:rPr>
          <w:sz w:val="52"/>
          <w:szCs w:val="52"/>
        </w:rPr>
      </w:pPr>
      <w:r w:rsidRPr="006C6804">
        <w:rPr>
          <w:sz w:val="52"/>
          <w:szCs w:val="52"/>
        </w:rPr>
        <w:t>ADEVERINTA</w:t>
      </w:r>
    </w:p>
    <w:p w14:paraId="65390C4E" w14:textId="6204197A" w:rsidR="00AA7671" w:rsidRPr="006C6804" w:rsidRDefault="00AA7671" w:rsidP="006C6804">
      <w:pPr>
        <w:jc w:val="center"/>
        <w:rPr>
          <w:sz w:val="52"/>
          <w:szCs w:val="52"/>
        </w:rPr>
      </w:pPr>
    </w:p>
    <w:p w14:paraId="5899EB7E" w14:textId="172759B9" w:rsidR="006C6804" w:rsidRDefault="006C6804" w:rsidP="006C6804">
      <w:pPr>
        <w:jc w:val="both"/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28"/>
          <w:szCs w:val="28"/>
        </w:rPr>
        <w:t xml:space="preserve">Studentul </w:t>
      </w:r>
      <w:r w:rsidR="00E7300C" w:rsidRPr="00E02DEA">
        <w:rPr>
          <w:sz w:val="28"/>
          <w:szCs w:val="28"/>
          <w:u w:val="dotted"/>
        </w:rPr>
        <w:t>&lt;&lt;[sender.Name]&gt;&gt;</w:t>
      </w:r>
      <w:r w:rsidR="008E005B">
        <w:rPr>
          <w:sz w:val="28"/>
          <w:szCs w:val="28"/>
        </w:rPr>
        <w:t xml:space="preserve"> </w:t>
      </w:r>
      <w:r>
        <w:rPr>
          <w:sz w:val="28"/>
          <w:szCs w:val="28"/>
        </w:rPr>
        <w:t>a fost inscris in anul universitar 2021-2022, in anul</w:t>
      </w:r>
      <w:r w:rsidR="00793597">
        <w:rPr>
          <w:sz w:val="28"/>
          <w:szCs w:val="28"/>
        </w:rPr>
        <w:t xml:space="preserve"> </w:t>
      </w:r>
      <w:r w:rsidR="00793597" w:rsidRPr="00E02DEA">
        <w:rPr>
          <w:sz w:val="28"/>
          <w:szCs w:val="28"/>
          <w:u w:val="dotted"/>
        </w:rPr>
        <w:t>&lt;&lt;[sender.Year]&gt;&gt;</w:t>
      </w:r>
      <w:r>
        <w:rPr>
          <w:sz w:val="28"/>
          <w:szCs w:val="28"/>
        </w:rPr>
        <w:t xml:space="preserve"> la forma de invatamant cu frecventa.</w:t>
      </w:r>
    </w:p>
    <w:p w14:paraId="0A4320E1" w14:textId="4509C37B" w:rsidR="00AA7671" w:rsidRDefault="006C6804" w:rsidP="006C6804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Adeverinta se elibereaza pentru a-i servi</w:t>
      </w:r>
      <w:r w:rsidR="00C2589B">
        <w:rPr>
          <w:sz w:val="28"/>
          <w:szCs w:val="28"/>
        </w:rPr>
        <w:t xml:space="preserve"> la</w:t>
      </w:r>
      <w:r>
        <w:rPr>
          <w:sz w:val="28"/>
          <w:szCs w:val="28"/>
        </w:rPr>
        <w:t xml:space="preserve"> </w:t>
      </w:r>
      <w:r w:rsidR="00793597" w:rsidRPr="00E02DEA">
        <w:rPr>
          <w:sz w:val="28"/>
          <w:szCs w:val="28"/>
          <w:u w:val="dotted"/>
        </w:rPr>
        <w:t>&lt;&lt;[sender.Reason]&gt;&gt;</w:t>
      </w:r>
      <w:r w:rsidR="000F2B7F" w:rsidRPr="000F2B7F">
        <w:rPr>
          <w:sz w:val="28"/>
          <w:szCs w:val="28"/>
        </w:rPr>
        <w:t>.</w:t>
      </w:r>
    </w:p>
    <w:p w14:paraId="4C510FA2" w14:textId="77777777" w:rsidR="00AA7671" w:rsidRDefault="00AA7671" w:rsidP="006C6804">
      <w:pPr>
        <w:jc w:val="both"/>
        <w:rPr>
          <w:sz w:val="28"/>
          <w:szCs w:val="28"/>
        </w:rPr>
      </w:pPr>
    </w:p>
    <w:p w14:paraId="5CD1A705" w14:textId="77777777" w:rsidR="00AA7671" w:rsidRDefault="00AA7671" w:rsidP="006C6804">
      <w:pPr>
        <w:jc w:val="both"/>
        <w:rPr>
          <w:sz w:val="28"/>
          <w:szCs w:val="28"/>
        </w:rPr>
      </w:pPr>
    </w:p>
    <w:p w14:paraId="72015D9B" w14:textId="77777777" w:rsidR="00AA7671" w:rsidRDefault="00AA7671" w:rsidP="006C6804">
      <w:pPr>
        <w:jc w:val="both"/>
        <w:rPr>
          <w:sz w:val="28"/>
          <w:szCs w:val="28"/>
        </w:rPr>
      </w:pPr>
    </w:p>
    <w:p w14:paraId="3970E7A3" w14:textId="25E4CE02" w:rsidR="00AA7671" w:rsidRDefault="00B5035D" w:rsidP="006C6804">
      <w:pPr>
        <w:jc w:val="both"/>
        <w:rPr>
          <w:sz w:val="28"/>
          <w:szCs w:val="28"/>
        </w:rPr>
      </w:pPr>
      <w:r>
        <w:rPr>
          <w:sz w:val="28"/>
          <w:szCs w:val="28"/>
        </w:rPr>
        <w:t>Data:</w:t>
      </w:r>
      <w:r w:rsidR="00E556E8">
        <w:rPr>
          <w:sz w:val="28"/>
          <w:szCs w:val="28"/>
        </w:rPr>
        <w:t xml:space="preserve"> </w:t>
      </w:r>
      <w:r w:rsidR="00793597" w:rsidRPr="00E02DEA">
        <w:rPr>
          <w:sz w:val="28"/>
          <w:szCs w:val="28"/>
          <w:u w:val="dotted"/>
        </w:rPr>
        <w:t>&lt;&lt;[sender.Date]&gt;&gt;</w:t>
      </w:r>
    </w:p>
    <w:p w14:paraId="3B733A72" w14:textId="77777777" w:rsidR="00AA7671" w:rsidRDefault="00AA7671" w:rsidP="006C6804">
      <w:pPr>
        <w:jc w:val="both"/>
        <w:rPr>
          <w:sz w:val="28"/>
          <w:szCs w:val="28"/>
        </w:rPr>
      </w:pPr>
    </w:p>
    <w:p w14:paraId="4E960646" w14:textId="77777777" w:rsidR="00AA7671" w:rsidRDefault="00AA7671" w:rsidP="006C6804">
      <w:pPr>
        <w:jc w:val="both"/>
        <w:rPr>
          <w:sz w:val="28"/>
          <w:szCs w:val="28"/>
        </w:rPr>
      </w:pPr>
      <w:r>
        <w:rPr>
          <w:sz w:val="28"/>
          <w:szCs w:val="28"/>
        </w:rPr>
        <w:t>Decan,                                                                                                                                                                      Secretar,</w:t>
      </w:r>
    </w:p>
    <w:p w14:paraId="6C7B839E" w14:textId="77777777" w:rsidR="00AA7671" w:rsidRPr="006C6804" w:rsidRDefault="00AA7671" w:rsidP="006C6804">
      <w:pPr>
        <w:jc w:val="both"/>
        <w:rPr>
          <w:sz w:val="28"/>
          <w:szCs w:val="28"/>
        </w:rPr>
      </w:pPr>
      <w:r>
        <w:rPr>
          <w:sz w:val="28"/>
          <w:szCs w:val="28"/>
        </w:rPr>
        <w:t>Mihnea Alexandru Moisescu                                                                                                                        Cristina Gribinic</w:t>
      </w:r>
    </w:p>
    <w:sectPr w:rsidR="00AA7671" w:rsidRPr="006C6804" w:rsidSect="006C680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60DCA6" w14:textId="77777777" w:rsidR="005325A5" w:rsidRDefault="005325A5" w:rsidP="006C6804">
      <w:pPr>
        <w:spacing w:after="0" w:line="240" w:lineRule="auto"/>
      </w:pPr>
      <w:r>
        <w:separator/>
      </w:r>
    </w:p>
  </w:endnote>
  <w:endnote w:type="continuationSeparator" w:id="0">
    <w:p w14:paraId="309FA4DA" w14:textId="77777777" w:rsidR="005325A5" w:rsidRDefault="005325A5" w:rsidP="006C68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05F59" w14:textId="77777777" w:rsidR="00D97446" w:rsidRDefault="00D974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66412" w14:textId="77777777" w:rsidR="00D97446" w:rsidRDefault="00D974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7EAFF" w14:textId="77777777" w:rsidR="00D97446" w:rsidRDefault="00D974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9065B" w14:textId="77777777" w:rsidR="005325A5" w:rsidRDefault="005325A5" w:rsidP="006C6804">
      <w:pPr>
        <w:spacing w:after="0" w:line="240" w:lineRule="auto"/>
      </w:pPr>
      <w:r>
        <w:separator/>
      </w:r>
    </w:p>
  </w:footnote>
  <w:footnote w:type="continuationSeparator" w:id="0">
    <w:p w14:paraId="47DBEC43" w14:textId="77777777" w:rsidR="005325A5" w:rsidRDefault="005325A5" w:rsidP="006C68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B42E1" w14:textId="4041782B" w:rsidR="00D97446" w:rsidRDefault="00D974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3845D" w14:textId="2AABD766" w:rsidR="006C6804" w:rsidRDefault="006C6804">
    <w:pPr>
      <w:pStyle w:val="Header"/>
    </w:pPr>
    <w:r>
      <w:t>Universitatea POLITEHNICA Bucuresti</w:t>
    </w:r>
  </w:p>
  <w:p w14:paraId="7579E0B0" w14:textId="77777777" w:rsidR="006C6804" w:rsidRDefault="006C6804">
    <w:pPr>
      <w:pStyle w:val="Header"/>
    </w:pPr>
    <w:r>
      <w:t>Facultatea de Automatica si Calculatoare</w:t>
    </w:r>
  </w:p>
  <w:p w14:paraId="5FADB845" w14:textId="28A7F5A7" w:rsidR="006C6804" w:rsidRPr="00E02DEA" w:rsidRDefault="006C6804">
    <w:pPr>
      <w:pStyle w:val="Header"/>
      <w:rPr>
        <w:u w:val="dotted"/>
      </w:rPr>
    </w:pPr>
    <w:r>
      <w:t xml:space="preserve">Specializare: </w:t>
    </w:r>
    <w:r w:rsidR="00E556E8" w:rsidRPr="00E02DEA">
      <w:rPr>
        <w:u w:val="dotted"/>
      </w:rPr>
      <w:t>&lt;&lt;[sender.Specialization]&gt;</w:t>
    </w:r>
    <w:r w:rsidR="0003496A" w:rsidRPr="00E02DEA">
      <w:rPr>
        <w:u w:val="dotted"/>
      </w:rPr>
      <w:t>&gt;</w:t>
    </w:r>
    <w:r w:rsidR="00D97446">
      <w:rPr>
        <w:u w:val="dotted"/>
      </w:rPr>
      <w:t xml:space="preserve">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ED4F7" w14:textId="475919D9" w:rsidR="00D97446" w:rsidRDefault="00D974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43"/>
    <w:rsid w:val="00030A7C"/>
    <w:rsid w:val="0003496A"/>
    <w:rsid w:val="000421FB"/>
    <w:rsid w:val="00052CA1"/>
    <w:rsid w:val="000F2B7F"/>
    <w:rsid w:val="00142DC4"/>
    <w:rsid w:val="00172485"/>
    <w:rsid w:val="002207E5"/>
    <w:rsid w:val="002E0F88"/>
    <w:rsid w:val="002F47A3"/>
    <w:rsid w:val="00372B78"/>
    <w:rsid w:val="00376E0F"/>
    <w:rsid w:val="003B6F8A"/>
    <w:rsid w:val="003C6DD8"/>
    <w:rsid w:val="003E5A06"/>
    <w:rsid w:val="00496565"/>
    <w:rsid w:val="005325A5"/>
    <w:rsid w:val="00546358"/>
    <w:rsid w:val="00585462"/>
    <w:rsid w:val="005C10C4"/>
    <w:rsid w:val="005D2442"/>
    <w:rsid w:val="00611289"/>
    <w:rsid w:val="0065321F"/>
    <w:rsid w:val="00684F85"/>
    <w:rsid w:val="006C6804"/>
    <w:rsid w:val="00743F6C"/>
    <w:rsid w:val="00773D3A"/>
    <w:rsid w:val="00793597"/>
    <w:rsid w:val="007A2B64"/>
    <w:rsid w:val="008A6D59"/>
    <w:rsid w:val="008E005B"/>
    <w:rsid w:val="009E7C43"/>
    <w:rsid w:val="00AA7671"/>
    <w:rsid w:val="00B5035D"/>
    <w:rsid w:val="00BB05DD"/>
    <w:rsid w:val="00C2589B"/>
    <w:rsid w:val="00C51458"/>
    <w:rsid w:val="00D336F5"/>
    <w:rsid w:val="00D97446"/>
    <w:rsid w:val="00DB512E"/>
    <w:rsid w:val="00DD6ED9"/>
    <w:rsid w:val="00E02DEA"/>
    <w:rsid w:val="00E238B0"/>
    <w:rsid w:val="00E556E8"/>
    <w:rsid w:val="00E7300C"/>
    <w:rsid w:val="00E9220C"/>
    <w:rsid w:val="00FE5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CF2BF"/>
  <w15:chartTrackingRefBased/>
  <w15:docId w15:val="{B86F6CB9-ED8E-4821-A7CE-8AB9A1696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6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804"/>
  </w:style>
  <w:style w:type="paragraph" w:styleId="Footer">
    <w:name w:val="footer"/>
    <w:basedOn w:val="Normal"/>
    <w:link w:val="FooterChar"/>
    <w:uiPriority w:val="99"/>
    <w:unhideWhenUsed/>
    <w:rsid w:val="006C68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8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elin.stanca\Document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7314FF-8162-4D47-AE7A-3D0018C4A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43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 Nicolae Stanca</dc:creator>
  <cp:keywords/>
  <dc:description/>
  <cp:lastModifiedBy>Adelin Nicolae Stanca</cp:lastModifiedBy>
  <cp:revision>22</cp:revision>
  <dcterms:created xsi:type="dcterms:W3CDTF">2021-08-25T08:51:00Z</dcterms:created>
  <dcterms:modified xsi:type="dcterms:W3CDTF">2021-08-25T12:28:00Z</dcterms:modified>
</cp:coreProperties>
</file>